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F4080" w14:textId="77777777" w:rsidR="0065360E" w:rsidRDefault="001C32DD" w:rsidP="0065360E">
      <w:pPr>
        <w:pStyle w:val="berschrift1"/>
      </w:pPr>
      <w:proofErr w:type="spellStart"/>
      <w:r>
        <w:t>Homework</w:t>
      </w:r>
      <w:proofErr w:type="spellEnd"/>
      <w:r>
        <w:t xml:space="preserve"> 2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Intelligence</w:t>
      </w:r>
      <w:proofErr w:type="spellEnd"/>
    </w:p>
    <w:p w14:paraId="799A4F01" w14:textId="77777777" w:rsidR="0065360E" w:rsidRDefault="0065360E" w:rsidP="0065360E">
      <w:r>
        <w:t xml:space="preserve">H1.1 </w:t>
      </w:r>
    </w:p>
    <w:p w14:paraId="2FD5D7C5" w14:textId="77777777" w:rsidR="0065360E" w:rsidRDefault="0065360E" w:rsidP="0065360E">
      <w:r>
        <w:t>a)</w:t>
      </w:r>
    </w:p>
    <w:p w14:paraId="39C36487" w14:textId="77777777" w:rsidR="0065360E" w:rsidRDefault="0065360E" w:rsidP="0065360E">
      <w:pPr>
        <w:ind w:left="360"/>
        <w:rPr>
          <w:noProof/>
          <w:lang w:eastAsia="de-DE" w:bidi="ar-SA"/>
        </w:rPr>
      </w:pPr>
      <w:r>
        <w:rPr>
          <w:noProof/>
          <w:lang w:eastAsia="de-DE" w:bidi="ar-SA"/>
        </w:rPr>
        <w:drawing>
          <wp:inline distT="0" distB="0" distL="0" distR="0" wp14:anchorId="5C1A676B" wp14:editId="7BFE6DED">
            <wp:extent cx="4848815" cy="3628687"/>
            <wp:effectExtent l="0" t="0" r="3175" b="3810"/>
            <wp:docPr id="4" name="Bild 4" descr="/Users/Felix/Documents/Uni/Master/1. Semester/Machine Intelligence 1/Homework/Homework 2/x1 over 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elix/Documents/Uni/Master/1. Semester/Machine Intelligence 1/Homework/Homework 2/x1 over x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78" cy="363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5F38" w14:textId="77777777" w:rsidR="0065360E" w:rsidRDefault="0065360E" w:rsidP="0065360E">
      <w:pPr>
        <w:ind w:left="360"/>
      </w:pPr>
    </w:p>
    <w:p w14:paraId="14F5A876" w14:textId="77777777" w:rsidR="0065360E" w:rsidRDefault="0065360E" w:rsidP="0065360E">
      <w:pPr>
        <w:ind w:left="360"/>
      </w:pPr>
    </w:p>
    <w:p w14:paraId="2F4C646D" w14:textId="77777777" w:rsidR="0065360E" w:rsidRDefault="0065360E" w:rsidP="0065360E">
      <w:pPr>
        <w:ind w:left="360"/>
      </w:pPr>
    </w:p>
    <w:p w14:paraId="20B56DDC" w14:textId="77777777" w:rsidR="0065360E" w:rsidRDefault="0065360E" w:rsidP="0065360E">
      <w:pPr>
        <w:ind w:left="360"/>
      </w:pPr>
    </w:p>
    <w:p w14:paraId="6B44569A" w14:textId="77777777" w:rsidR="0065360E" w:rsidRDefault="0065360E" w:rsidP="0065360E">
      <w:pPr>
        <w:ind w:left="360"/>
      </w:pPr>
    </w:p>
    <w:p w14:paraId="37BB4F4D" w14:textId="77777777" w:rsidR="0065360E" w:rsidRDefault="0065360E" w:rsidP="0065360E">
      <w:pPr>
        <w:ind w:left="360"/>
      </w:pPr>
    </w:p>
    <w:p w14:paraId="27DE1278" w14:textId="77777777" w:rsidR="0065360E" w:rsidRDefault="0065360E" w:rsidP="0065360E">
      <w:pPr>
        <w:ind w:left="360"/>
      </w:pPr>
    </w:p>
    <w:p w14:paraId="0D7742BD" w14:textId="77777777" w:rsidR="0065360E" w:rsidRDefault="0065360E" w:rsidP="0065360E">
      <w:pPr>
        <w:ind w:left="360"/>
      </w:pPr>
    </w:p>
    <w:p w14:paraId="33480887" w14:textId="77777777" w:rsidR="0065360E" w:rsidRDefault="0065360E" w:rsidP="0065360E">
      <w:pPr>
        <w:ind w:left="360"/>
      </w:pPr>
    </w:p>
    <w:p w14:paraId="6D7C01E6" w14:textId="77777777" w:rsidR="0065360E" w:rsidRDefault="0065360E" w:rsidP="0065360E">
      <w:pPr>
        <w:ind w:left="360"/>
      </w:pPr>
    </w:p>
    <w:p w14:paraId="4961D31C" w14:textId="77777777" w:rsidR="0065360E" w:rsidRDefault="0065360E" w:rsidP="0065360E">
      <w:pPr>
        <w:ind w:left="360"/>
      </w:pPr>
    </w:p>
    <w:p w14:paraId="48ECAB11" w14:textId="77777777" w:rsidR="0065360E" w:rsidRDefault="0065360E" w:rsidP="0065360E">
      <w:pPr>
        <w:ind w:left="360"/>
      </w:pPr>
      <w:r>
        <w:lastRenderedPageBreak/>
        <w:t>b)</w:t>
      </w:r>
      <w:r w:rsidRPr="0065360E">
        <w:rPr>
          <w:noProof/>
          <w:lang w:eastAsia="de-DE" w:bidi="ar-SA"/>
        </w:rPr>
        <w:t xml:space="preserve"> </w:t>
      </w:r>
    </w:p>
    <w:p w14:paraId="3A6B9979" w14:textId="77777777" w:rsidR="0065360E" w:rsidRDefault="0065360E" w:rsidP="0065360E">
      <w:pPr>
        <w:rPr>
          <w:b/>
        </w:rPr>
      </w:pPr>
      <w:r>
        <w:rPr>
          <w:noProof/>
          <w:lang w:eastAsia="de-DE" w:bidi="ar-SA"/>
        </w:rPr>
        <w:drawing>
          <wp:inline distT="0" distB="0" distL="0" distR="0" wp14:anchorId="52F0E802" wp14:editId="7F01832B">
            <wp:extent cx="5080635" cy="3802173"/>
            <wp:effectExtent l="0" t="0" r="0" b="8255"/>
            <wp:docPr id="1" name="Bild 1" descr="/Users/Felix/Documents/Uni/Master/1. Semester/Machine Intelligence 1/Homework/Homework 2/alphaVsPerfor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elix/Documents/Uni/Master/1. Semester/Machine Intelligence 1/Homework/Homework 2/alphaVsPerforman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03" cy="380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78D2" w14:textId="77777777" w:rsidR="0065360E" w:rsidRDefault="0065360E" w:rsidP="0065360E">
      <w:pPr>
        <w:rPr>
          <w:b/>
        </w:rPr>
      </w:pPr>
      <w:r>
        <w:rPr>
          <w:b/>
        </w:rPr>
        <w:t xml:space="preserve">d) </w:t>
      </w:r>
      <w:proofErr w:type="spellStart"/>
      <w:r>
        <w:rPr>
          <w:b/>
        </w:rPr>
        <w:t>Vector</w:t>
      </w:r>
      <w:proofErr w:type="spellEnd"/>
      <w:r>
        <w:rPr>
          <w:b/>
        </w:rPr>
        <w:t xml:space="preserve"> not optimal </w:t>
      </w:r>
      <w:proofErr w:type="spellStart"/>
      <w:r>
        <w:rPr>
          <w:b/>
        </w:rPr>
        <w:t>because</w:t>
      </w:r>
      <w:proofErr w:type="spellEnd"/>
      <w:r>
        <w:rPr>
          <w:b/>
        </w:rPr>
        <w:t xml:space="preserve"> Parameter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included</w:t>
      </w:r>
      <w:proofErr w:type="spellEnd"/>
      <w:r>
        <w:rPr>
          <w:b/>
        </w:rPr>
        <w:t>, but ok</w:t>
      </w:r>
    </w:p>
    <w:p w14:paraId="0086DD2B" w14:textId="77777777" w:rsidR="0065360E" w:rsidRPr="0065360E" w:rsidRDefault="0065360E" w:rsidP="0065360E">
      <w:pPr>
        <w:rPr>
          <w:b/>
        </w:rPr>
      </w:pPr>
      <w:r>
        <w:rPr>
          <w:noProof/>
          <w:lang w:eastAsia="de-DE" w:bidi="ar-SA"/>
        </w:rPr>
        <w:drawing>
          <wp:inline distT="0" distB="0" distL="0" distR="0" wp14:anchorId="78120A3E" wp14:editId="671FF604">
            <wp:extent cx="5730875" cy="4288790"/>
            <wp:effectExtent l="0" t="0" r="9525" b="3810"/>
            <wp:docPr id="3" name="Bild 3" descr="/Users/Felix/Documents/Uni/Master/1. Semester/Machine Intelligence 1/Homework/Homework 2/vector 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elix/Documents/Uni/Master/1. Semester/Machine Intelligence 1/Homework/Homework 2/vector 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7C08" w14:textId="77777777" w:rsidR="0065360E" w:rsidRDefault="0065360E" w:rsidP="0065360E">
      <w:pPr>
        <w:pStyle w:val="berschrift1"/>
      </w:pPr>
      <w:r>
        <w:lastRenderedPageBreak/>
        <w:t>e)</w:t>
      </w:r>
    </w:p>
    <w:p w14:paraId="28A62EB4" w14:textId="77777777" w:rsidR="00E31291" w:rsidRDefault="0065360E" w:rsidP="0065360E">
      <w:pPr>
        <w:pStyle w:val="berschrift1"/>
      </w:pPr>
      <w:r>
        <w:rPr>
          <w:noProof/>
          <w:lang w:eastAsia="de-DE" w:bidi="ar-SA"/>
        </w:rPr>
        <w:drawing>
          <wp:inline distT="0" distB="0" distL="0" distR="0" wp14:anchorId="6C6F3CE3" wp14:editId="027FB506">
            <wp:extent cx="5732145" cy="4453890"/>
            <wp:effectExtent l="0" t="0" r="825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tmap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6EA2" w14:textId="77777777" w:rsidR="005C2977" w:rsidRDefault="005C2977" w:rsidP="005C2977"/>
    <w:p w14:paraId="4A52FC04" w14:textId="77777777" w:rsidR="005C2977" w:rsidRDefault="005C2977">
      <w:r>
        <w:br w:type="page"/>
      </w:r>
    </w:p>
    <w:p w14:paraId="6C9B0403" w14:textId="77777777" w:rsidR="005C2977" w:rsidRDefault="005C2977" w:rsidP="005C2977">
      <w:r>
        <w:lastRenderedPageBreak/>
        <w:t>H2.2 a)</w:t>
      </w:r>
    </w:p>
    <w:p w14:paraId="11F5C9C6" w14:textId="77777777" w:rsidR="005C2977" w:rsidRDefault="005C2977" w:rsidP="005C2977"/>
    <w:p w14:paraId="1D4A6CF3" w14:textId="77777777" w:rsidR="005C2977" w:rsidRDefault="005C2977" w:rsidP="005C2977">
      <w:r>
        <w:rPr>
          <w:noProof/>
          <w:lang w:eastAsia="de-DE" w:bidi="ar-SA"/>
        </w:rPr>
        <w:drawing>
          <wp:inline distT="0" distB="0" distL="0" distR="0" wp14:anchorId="27496E45" wp14:editId="47180A82">
            <wp:extent cx="5080635" cy="3810336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0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22" cy="38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6CB6" w14:textId="77777777" w:rsidR="005C2977" w:rsidRDefault="005C2977" w:rsidP="005C2977">
      <w:r>
        <w:t xml:space="preserve">b) </w:t>
      </w:r>
      <w:proofErr w:type="spellStart"/>
      <w:r>
        <w:t>Difference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linear</w:t>
      </w:r>
    </w:p>
    <w:p w14:paraId="4E515211" w14:textId="77777777" w:rsidR="005C2977" w:rsidRDefault="005C2977" w:rsidP="005C2977">
      <w:r>
        <w:rPr>
          <w:noProof/>
          <w:lang w:eastAsia="de-DE" w:bidi="ar-SA"/>
        </w:rPr>
        <w:drawing>
          <wp:inline distT="0" distB="0" distL="0" distR="0" wp14:anchorId="0057F4F9" wp14:editId="495D9C78">
            <wp:extent cx="5194935" cy="3896058"/>
            <wp:effectExtent l="0" t="0" r="12065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i0.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482" cy="39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28C0" w14:textId="77777777" w:rsidR="005C2977" w:rsidRPr="005C2977" w:rsidRDefault="005C2977" w:rsidP="005C2977">
      <w:r>
        <w:lastRenderedPageBreak/>
        <w:t>c)</w:t>
      </w:r>
      <w:r>
        <w:rPr>
          <w:noProof/>
          <w:lang w:eastAsia="de-DE" w:bidi="ar-SA"/>
        </w:rPr>
        <w:drawing>
          <wp:inline distT="0" distB="0" distL="0" distR="0" wp14:anchorId="27488149" wp14:editId="23949FA5">
            <wp:extent cx="5732145" cy="4298950"/>
            <wp:effectExtent l="0" t="0" r="8255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r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977" w:rsidRPr="005C2977">
      <w:footerReference w:type="default" r:id="rId14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BC943" w14:textId="77777777" w:rsidR="000B0433" w:rsidRDefault="000B0433">
      <w:r>
        <w:separator/>
      </w:r>
    </w:p>
    <w:p w14:paraId="2AC4CC68" w14:textId="77777777" w:rsidR="000B0433" w:rsidRDefault="000B0433"/>
  </w:endnote>
  <w:endnote w:type="continuationSeparator" w:id="0">
    <w:p w14:paraId="4049C1FA" w14:textId="77777777" w:rsidR="000B0433" w:rsidRDefault="000B0433">
      <w:r>
        <w:continuationSeparator/>
      </w:r>
    </w:p>
    <w:p w14:paraId="68A36BA2" w14:textId="77777777" w:rsidR="000B0433" w:rsidRDefault="000B0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1D5A9" w14:textId="77777777"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97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D0708" w14:textId="77777777" w:rsidR="000B0433" w:rsidRDefault="000B0433">
      <w:r>
        <w:separator/>
      </w:r>
    </w:p>
    <w:p w14:paraId="6AF3A155" w14:textId="77777777" w:rsidR="000B0433" w:rsidRDefault="000B0433"/>
  </w:footnote>
  <w:footnote w:type="continuationSeparator" w:id="0">
    <w:p w14:paraId="3BD4A6FE" w14:textId="77777777" w:rsidR="000B0433" w:rsidRDefault="000B0433">
      <w:r>
        <w:continuationSeparator/>
      </w:r>
    </w:p>
    <w:p w14:paraId="68174406" w14:textId="77777777" w:rsidR="000B0433" w:rsidRDefault="000B043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92485"/>
    <w:multiLevelType w:val="hybridMultilevel"/>
    <w:tmpl w:val="8FC4DD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F7"/>
    <w:rsid w:val="000B0433"/>
    <w:rsid w:val="001C32DD"/>
    <w:rsid w:val="005C2977"/>
    <w:rsid w:val="0065360E"/>
    <w:rsid w:val="00662B2D"/>
    <w:rsid w:val="00716A8D"/>
    <w:rsid w:val="00B87C3E"/>
    <w:rsid w:val="00C51427"/>
    <w:rsid w:val="00E31291"/>
    <w:rsid w:val="00F700D1"/>
    <w:rsid w:val="00F7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B46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65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elix/Library/Containers/com.microsoft.Word/Data/Library/Caches/1031/TM10002086/Erstellen%20von%20Notiz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C4"/>
    <w:rsid w:val="0064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0F24B1540EC3A4FB76C69C686622D8F">
    <w:name w:val="B0F24B1540EC3A4FB76C69C686622D8F"/>
  </w:style>
  <w:style w:type="paragraph" w:styleId="Aufzhlungszeichen">
    <w:name w:val="List Bullet"/>
    <w:basedOn w:val="Standard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de-DE"/>
    </w:rPr>
  </w:style>
  <w:style w:type="paragraph" w:customStyle="1" w:styleId="8C5070B050627F4E851E35C0C511A350">
    <w:name w:val="8C5070B050627F4E851E35C0C511A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5</Pages>
  <Words>26</Words>
  <Characters>170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0580628442756492</dc:creator>
  <cp:keywords/>
  <dc:description/>
  <cp:lastModifiedBy>TU-Pseudonym 0580628442756492</cp:lastModifiedBy>
  <cp:revision>1</cp:revision>
  <cp:lastPrinted>2016-11-03T15:12:00Z</cp:lastPrinted>
  <dcterms:created xsi:type="dcterms:W3CDTF">2016-11-03T14:42:00Z</dcterms:created>
  <dcterms:modified xsi:type="dcterms:W3CDTF">2016-11-03T15:12:00Z</dcterms:modified>
</cp:coreProperties>
</file>