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A3FED" w14:textId="77777777" w:rsidR="002A49E0" w:rsidRDefault="00F051F7" w:rsidP="002A49E0">
      <w:pPr>
        <w:pStyle w:val="berschrift1"/>
      </w:pPr>
      <w:r>
        <w:t xml:space="preserve">MI </w:t>
      </w:r>
      <w:proofErr w:type="spellStart"/>
      <w:r>
        <w:t>Homework</w:t>
      </w:r>
      <w:proofErr w:type="spellEnd"/>
      <w:r>
        <w:t xml:space="preserve"> 4</w:t>
      </w:r>
      <w:r w:rsidR="002A49E0">
        <w:t xml:space="preserve"> a)</w:t>
      </w:r>
      <w:r w:rsidR="002A49E0">
        <w:rPr>
          <w:noProof/>
          <w:lang w:eastAsia="de-DE" w:bidi="ar-SA"/>
        </w:rPr>
        <w:drawing>
          <wp:inline distT="0" distB="0" distL="0" distR="0" wp14:anchorId="5BE81FD2" wp14:editId="731995E0">
            <wp:extent cx="5730875" cy="4288790"/>
            <wp:effectExtent l="0" t="0" r="9525" b="3810"/>
            <wp:docPr id="7" name="Bild 7" descr="/Users/Felix/Documents/MATLAB/HW4/HW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elix/Documents/MATLAB/HW4/HW4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9E0">
        <w:rPr>
          <w:noProof/>
          <w:lang w:eastAsia="de-DE" w:bidi="ar-SA"/>
        </w:rPr>
        <w:drawing>
          <wp:inline distT="0" distB="0" distL="0" distR="0" wp14:anchorId="3797A35E" wp14:editId="4F6323B1">
            <wp:extent cx="5718175" cy="3245485"/>
            <wp:effectExtent l="0" t="0" r="0" b="5715"/>
            <wp:docPr id="8" name="Bild 8" descr="/Users/Felix/Documents/MATLAB/HW4/HW4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Felix/Documents/MATLAB/HW4/HW4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4848" w14:textId="77777777" w:rsidR="002A49E0" w:rsidRDefault="002A49E0" w:rsidP="002A49E0">
      <w:pPr>
        <w:pStyle w:val="berschrift1"/>
      </w:pPr>
      <w:r>
        <w:lastRenderedPageBreak/>
        <w:t>b)</w:t>
      </w:r>
      <w:r>
        <w:rPr>
          <w:noProof/>
          <w:lang w:eastAsia="de-DE" w:bidi="ar-SA"/>
        </w:rPr>
        <w:drawing>
          <wp:inline distT="0" distB="0" distL="0" distR="0" wp14:anchorId="295D0F46" wp14:editId="721FBF54">
            <wp:extent cx="5730875" cy="4288790"/>
            <wp:effectExtent l="0" t="0" r="9525" b="3810"/>
            <wp:docPr id="9" name="Bild 9" descr="/Users/Felix/Documents/MATLAB/HW4/HW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Felix/Documents/MATLAB/HW4/HW4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 w:bidi="ar-SA"/>
        </w:rPr>
        <w:drawing>
          <wp:inline distT="0" distB="0" distL="0" distR="0" wp14:anchorId="46FBDD9F" wp14:editId="4771EA03">
            <wp:extent cx="5718175" cy="3245485"/>
            <wp:effectExtent l="0" t="0" r="0" b="5715"/>
            <wp:docPr id="10" name="Bild 10" descr="/Users/Felix/Documents/MATLAB/HW4/HW4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Felix/Documents/MATLAB/HW4/HW4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BC2F" w14:textId="77777777" w:rsidR="00E31291" w:rsidRPr="00F700D1" w:rsidRDefault="002A49E0" w:rsidP="002A49E0">
      <w:pPr>
        <w:pStyle w:val="berschrift1"/>
      </w:pPr>
      <w:r>
        <w:lastRenderedPageBreak/>
        <w:t>c)</w:t>
      </w:r>
      <w:bookmarkStart w:id="0" w:name="_GoBack"/>
      <w:bookmarkEnd w:id="0"/>
      <w:r>
        <w:rPr>
          <w:noProof/>
          <w:lang w:eastAsia="de-DE" w:bidi="ar-SA"/>
        </w:rPr>
        <w:drawing>
          <wp:inline distT="0" distB="0" distL="0" distR="0" wp14:anchorId="782B5957" wp14:editId="320F6028">
            <wp:extent cx="5730875" cy="4288790"/>
            <wp:effectExtent l="0" t="0" r="9525" b="3810"/>
            <wp:docPr id="11" name="Bild 11" descr="/Users/Felix/Documents/MATLAB/HW4/HW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Felix/Documents/MATLAB/HW4/HW4c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 w:bidi="ar-SA"/>
        </w:rPr>
        <w:drawing>
          <wp:inline distT="0" distB="0" distL="0" distR="0" wp14:anchorId="12E8BA9F" wp14:editId="054C224F">
            <wp:extent cx="5718175" cy="3245485"/>
            <wp:effectExtent l="0" t="0" r="0" b="5715"/>
            <wp:docPr id="12" name="Bild 12" descr="/Users/Felix/Documents/MATLAB/HW4/HW4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Felix/Documents/MATLAB/HW4/HW4c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291" w:rsidRPr="00F700D1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FA740" w14:textId="77777777" w:rsidR="0073732B" w:rsidRDefault="0073732B">
      <w:r>
        <w:separator/>
      </w:r>
    </w:p>
    <w:p w14:paraId="61500CF4" w14:textId="77777777" w:rsidR="0073732B" w:rsidRDefault="0073732B"/>
  </w:endnote>
  <w:endnote w:type="continuationSeparator" w:id="0">
    <w:p w14:paraId="47110805" w14:textId="77777777" w:rsidR="0073732B" w:rsidRDefault="0073732B">
      <w:r>
        <w:continuationSeparator/>
      </w:r>
    </w:p>
    <w:p w14:paraId="736D7716" w14:textId="77777777" w:rsidR="0073732B" w:rsidRDefault="007373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94F5E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9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5C94D" w14:textId="77777777" w:rsidR="0073732B" w:rsidRDefault="0073732B">
      <w:r>
        <w:separator/>
      </w:r>
    </w:p>
    <w:p w14:paraId="59A84DD6" w14:textId="77777777" w:rsidR="0073732B" w:rsidRDefault="0073732B"/>
  </w:footnote>
  <w:footnote w:type="continuationSeparator" w:id="0">
    <w:p w14:paraId="409B7F8C" w14:textId="77777777" w:rsidR="0073732B" w:rsidRDefault="0073732B">
      <w:r>
        <w:continuationSeparator/>
      </w:r>
    </w:p>
    <w:p w14:paraId="2878FEAB" w14:textId="77777777" w:rsidR="0073732B" w:rsidRDefault="007373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F7"/>
    <w:rsid w:val="002A49E0"/>
    <w:rsid w:val="00662B2D"/>
    <w:rsid w:val="00716A8D"/>
    <w:rsid w:val="0073732B"/>
    <w:rsid w:val="00B87C3E"/>
    <w:rsid w:val="00C51427"/>
    <w:rsid w:val="00E31291"/>
    <w:rsid w:val="00F051F7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82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lix/Library/Containers/com.microsoft.Word/Data/Library/Caches/1031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17"/>
    <w:rsid w:val="007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B03BD4C885D4D4EBA2801868F055E0E">
    <w:name w:val="DB03BD4C885D4D4EBA2801868F055E0E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B653063ED9FAB7429E8A2BE406BAC07E">
    <w:name w:val="B653063ED9FAB7429E8A2BE406BAC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3</Pages>
  <Words>3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1</cp:revision>
  <dcterms:created xsi:type="dcterms:W3CDTF">2016-11-17T15:13:00Z</dcterms:created>
  <dcterms:modified xsi:type="dcterms:W3CDTF">2016-11-17T15:23:00Z</dcterms:modified>
</cp:coreProperties>
</file>