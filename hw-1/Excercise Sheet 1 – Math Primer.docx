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94C3B" w14:textId="77777777" w:rsidR="00E31291" w:rsidRPr="00F700D1" w:rsidRDefault="00A3692A">
      <w:pPr>
        <w:pStyle w:val="berschrift1"/>
      </w:pPr>
      <w:proofErr w:type="spellStart"/>
      <w:r>
        <w:t>Excercise</w:t>
      </w:r>
      <w:proofErr w:type="spellEnd"/>
      <w:r>
        <w:t xml:space="preserve"> Sheet 1 – </w:t>
      </w:r>
      <w:proofErr w:type="spellStart"/>
      <w:r>
        <w:t>Math</w:t>
      </w:r>
      <w:proofErr w:type="spellEnd"/>
      <w:r>
        <w:t xml:space="preserve"> Primer</w:t>
      </w:r>
    </w:p>
    <w:p w14:paraId="016E385F" w14:textId="77777777" w:rsidR="00E31291" w:rsidRDefault="00A3692A">
      <w:pPr>
        <w:pStyle w:val="berschrift2"/>
      </w:pPr>
      <w:r>
        <w:t xml:space="preserve">H1.1 Distribution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C754C2E" w14:textId="77777777" w:rsidR="00F412ED" w:rsidRDefault="00B80992" w:rsidP="00393165">
      <w:pPr>
        <w:pStyle w:val="Listenabsatz"/>
        <w:numPr>
          <w:ilvl w:val="0"/>
          <w:numId w:val="5"/>
        </w:numPr>
      </w:pPr>
      <w:proofErr w:type="spellStart"/>
      <w:r>
        <w:t>Paramter</w:t>
      </w:r>
      <w:proofErr w:type="spellEnd"/>
      <w:r>
        <w:t xml:space="preserve"> c</w:t>
      </w:r>
    </w:p>
    <w:p w14:paraId="3AF87F57" w14:textId="77777777" w:rsidR="00393165" w:rsidRPr="00393165" w:rsidRDefault="00393165" w:rsidP="00F412ED">
      <w:pPr>
        <w:pStyle w:val="Listenabsatz"/>
      </w:pP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show</w:t>
      </w:r>
      <w:proofErr w:type="spellEnd"/>
      <w:r>
        <w:t xml:space="preserve"> :</w:t>
      </w:r>
      <w:proofErr w:type="gramEnd"/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</w:p>
    <w:p w14:paraId="6A3A10EF" w14:textId="77777777" w:rsidR="00393165" w:rsidRPr="00393165" w:rsidRDefault="00393165" w:rsidP="00393165">
      <w:pPr>
        <w:pStyle w:val="Listenabsatz"/>
        <w:numPr>
          <w:ilvl w:val="0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c*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c*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</m:t>
                </m:r>
              </m:sup>
            </m:sSubSup>
            <m:r>
              <w:rPr>
                <w:rFonts w:ascii="Cambria Math" w:hAnsi="Cambria Math"/>
              </w:rPr>
              <m:t>=2c</m:t>
            </m:r>
          </m:e>
        </m:nary>
      </m:oMath>
      <w:r>
        <w:rPr>
          <w:rFonts w:eastAsiaTheme="minorEastAsia"/>
        </w:rPr>
        <w:t xml:space="preserve"> therefore, c = 0.5</w:t>
      </w:r>
    </w:p>
    <w:p w14:paraId="50A882FB" w14:textId="77777777" w:rsidR="00393165" w:rsidRDefault="00393165" w:rsidP="00393165">
      <w:pPr>
        <w:ind w:left="720"/>
        <w:rPr>
          <w:rFonts w:eastAsiaTheme="minorEastAsia"/>
        </w:rPr>
      </w:pPr>
      <w:r>
        <w:t xml:space="preserve">As sin(x)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maps to [0,1], 0.5 * sin(x) </w:t>
      </w:r>
      <w:proofErr w:type="spellStart"/>
      <w:r>
        <w:rPr>
          <w:rFonts w:eastAsiaTheme="minorEastAsia"/>
        </w:rPr>
        <w:t>maps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[0,0.5],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1.</w:t>
      </w:r>
    </w:p>
    <w:p w14:paraId="6BB5AF12" w14:textId="77777777" w:rsidR="00393165" w:rsidRDefault="00393165" w:rsidP="00393165">
      <w:pPr>
        <w:rPr>
          <w:rFonts w:eastAsiaTheme="minorEastAsia"/>
        </w:rPr>
      </w:pPr>
    </w:p>
    <w:p w14:paraId="340A4837" w14:textId="77777777" w:rsidR="00393165" w:rsidRDefault="00F412ED" w:rsidP="00393165">
      <w:pPr>
        <w:pStyle w:val="Listenabsatz"/>
        <w:numPr>
          <w:ilvl w:val="0"/>
          <w:numId w:val="5"/>
        </w:numPr>
      </w:pPr>
      <w:proofErr w:type="spellStart"/>
      <w:r>
        <w:t>Expected</w:t>
      </w:r>
      <w:proofErr w:type="spellEnd"/>
      <w:r>
        <w:t xml:space="preserve"> Value</w:t>
      </w:r>
    </w:p>
    <w:p w14:paraId="0981376E" w14:textId="77777777" w:rsidR="00B80992" w:rsidRPr="005C6C24" w:rsidRDefault="00B80992" w:rsidP="00B80992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/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/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*x dx=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*x dx=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-xcos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-π*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+0*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383B72" w14:textId="77777777" w:rsidR="005C6C24" w:rsidRDefault="005C6C24" w:rsidP="005C6C24">
      <w:pPr>
        <w:pStyle w:val="Listenabsatz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Variance</w:t>
      </w:r>
      <w:proofErr w:type="spellEnd"/>
    </w:p>
    <w:p w14:paraId="314D5F01" w14:textId="77777777" w:rsidR="005C6C24" w:rsidRPr="005C6C24" w:rsidRDefault="005C6C24" w:rsidP="005C6C24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/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p w14:paraId="004273FF" w14:textId="77777777" w:rsidR="005C6C24" w:rsidRPr="00393165" w:rsidRDefault="005C6C24" w:rsidP="005C6C24">
      <w:pPr>
        <w:pStyle w:val="Listenabsatz"/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dx=[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 xml:space="preserve">(x) </m:t>
          </m:r>
        </m:oMath>
      </m:oMathPara>
    </w:p>
    <w:sectPr w:rsidR="005C6C24" w:rsidRPr="00393165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5950E" w14:textId="77777777" w:rsidR="00ED3F94" w:rsidRDefault="00ED3F94">
      <w:r>
        <w:separator/>
      </w:r>
    </w:p>
    <w:p w14:paraId="79242501" w14:textId="77777777" w:rsidR="00ED3F94" w:rsidRDefault="00ED3F94"/>
  </w:endnote>
  <w:endnote w:type="continuationSeparator" w:id="0">
    <w:p w14:paraId="4B677A2D" w14:textId="77777777" w:rsidR="00ED3F94" w:rsidRDefault="00ED3F94">
      <w:r>
        <w:continuationSeparator/>
      </w:r>
    </w:p>
    <w:p w14:paraId="5BC6F546" w14:textId="77777777" w:rsidR="00ED3F94" w:rsidRDefault="00ED3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55563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AF901" w14:textId="77777777" w:rsidR="00ED3F94" w:rsidRDefault="00ED3F94">
      <w:r>
        <w:separator/>
      </w:r>
    </w:p>
    <w:p w14:paraId="07CF6ADE" w14:textId="77777777" w:rsidR="00ED3F94" w:rsidRDefault="00ED3F94"/>
  </w:footnote>
  <w:footnote w:type="continuationSeparator" w:id="0">
    <w:p w14:paraId="2515E1CB" w14:textId="77777777" w:rsidR="00ED3F94" w:rsidRDefault="00ED3F94">
      <w:r>
        <w:continuationSeparator/>
      </w:r>
    </w:p>
    <w:p w14:paraId="5383E9A2" w14:textId="77777777" w:rsidR="00ED3F94" w:rsidRDefault="00ED3F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3320DF"/>
    <w:multiLevelType w:val="hybridMultilevel"/>
    <w:tmpl w:val="62D0331E"/>
    <w:lvl w:ilvl="0" w:tplc="376A578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30BC9"/>
    <w:multiLevelType w:val="hybridMultilevel"/>
    <w:tmpl w:val="A7362D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6E"/>
    <w:rsid w:val="00393165"/>
    <w:rsid w:val="005C6C24"/>
    <w:rsid w:val="00662B2D"/>
    <w:rsid w:val="00716A8D"/>
    <w:rsid w:val="00815D6E"/>
    <w:rsid w:val="0082161A"/>
    <w:rsid w:val="00A3692A"/>
    <w:rsid w:val="00B80992"/>
    <w:rsid w:val="00B87C3E"/>
    <w:rsid w:val="00C51427"/>
    <w:rsid w:val="00E31291"/>
    <w:rsid w:val="00ED3F94"/>
    <w:rsid w:val="00F412E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DF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39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lix/Library/Containers/com.microsoft.Word/Data/Library/Caches/1031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8F"/>
    <w:rsid w:val="0054708F"/>
    <w:rsid w:val="00BB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FE287DDA84E0A49A954111A47F76BA3">
    <w:name w:val="7FE287DDA84E0A49A954111A47F76BA3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170321049FA24F49A9004136BDC39938">
    <w:name w:val="170321049FA24F49A9004136BDC39938"/>
  </w:style>
  <w:style w:type="character" w:styleId="Platzhaltertext">
    <w:name w:val="Placeholder Text"/>
    <w:basedOn w:val="Absatz-Standardschriftart"/>
    <w:uiPriority w:val="99"/>
    <w:semiHidden/>
    <w:rsid w:val="005470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83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1</cp:revision>
  <dcterms:created xsi:type="dcterms:W3CDTF">2016-10-26T12:47:00Z</dcterms:created>
  <dcterms:modified xsi:type="dcterms:W3CDTF">2016-10-26T19:55:00Z</dcterms:modified>
</cp:coreProperties>
</file>